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27CC2" w:rsidRDefault="000D47B1">
      <w:pPr>
        <w:pStyle w:val="Ttulo"/>
        <w:rPr>
          <w:lang w:val="pt-BR"/>
        </w:rPr>
      </w:pPr>
      <w:r>
        <w:rPr>
          <w:lang w:val="pt-BR"/>
        </w:rPr>
        <w:t>Visão</w:t>
      </w:r>
      <w:r>
        <w:rPr>
          <w:lang w:val="pt-BR"/>
        </w:rPr>
        <w:br/>
        <w:t>Alfa</w:t>
      </w:r>
    </w:p>
    <w:p w:rsidR="00685AA7" w:rsidRPr="00D27CC2" w:rsidRDefault="00D27CC2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AF600C" w:rsidRPr="00D27CC2" w:rsidRDefault="00AF600C" w:rsidP="00AF600C">
      <w:pPr>
        <w:rPr>
          <w:lang w:val="pt-BR"/>
        </w:rPr>
      </w:pPr>
    </w:p>
    <w:p w:rsidR="006E2FBB" w:rsidRPr="00D27CC2" w:rsidRDefault="00AF600C" w:rsidP="006E2FBB">
      <w:pPr>
        <w:ind w:left="1440"/>
        <w:rPr>
          <w:lang w:val="pt-BR"/>
        </w:rPr>
      </w:pPr>
      <w:r w:rsidRPr="00D27CC2">
        <w:rPr>
          <w:lang w:val="pt-BR"/>
        </w:rPr>
        <w:t>Este sistema busca melhorar a eficiência no ate</w:t>
      </w:r>
      <w:r w:rsidR="00DE4ED5" w:rsidRPr="00D27CC2">
        <w:rPr>
          <w:lang w:val="pt-BR"/>
        </w:rPr>
        <w:t>ndimento aos clientes durante a</w:t>
      </w:r>
      <w:r w:rsidRPr="00D27CC2">
        <w:rPr>
          <w:lang w:val="pt-BR"/>
        </w:rPr>
        <w:t xml:space="preserve"> locaç</w:t>
      </w:r>
      <w:r w:rsidR="00DE4ED5" w:rsidRPr="00D27CC2">
        <w:rPr>
          <w:lang w:val="pt-BR"/>
        </w:rPr>
        <w:t>ão de</w:t>
      </w:r>
      <w:r w:rsidRPr="00D27CC2">
        <w:rPr>
          <w:lang w:val="pt-BR"/>
        </w:rPr>
        <w:t xml:space="preserve"> filmes; </w:t>
      </w:r>
      <w:r w:rsidR="00DE4ED5" w:rsidRPr="00D27CC2">
        <w:rPr>
          <w:lang w:val="pt-BR"/>
        </w:rPr>
        <w:t>Manter</w:t>
      </w:r>
      <w:r w:rsidRPr="00D27CC2">
        <w:rPr>
          <w:lang w:val="pt-BR"/>
        </w:rPr>
        <w:t xml:space="preserve"> </w:t>
      </w:r>
      <w:r w:rsidR="00DE4ED5" w:rsidRPr="00D27CC2">
        <w:rPr>
          <w:lang w:val="pt-BR"/>
        </w:rPr>
        <w:t>mídias; M</w:t>
      </w:r>
      <w:r w:rsidRPr="00D27CC2">
        <w:rPr>
          <w:lang w:val="pt-BR"/>
        </w:rPr>
        <w:t>anter clientes</w:t>
      </w:r>
      <w:bookmarkEnd w:id="0"/>
      <w:bookmarkEnd w:id="1"/>
      <w:r w:rsidR="00DE4ED5" w:rsidRPr="00D27CC2">
        <w:rPr>
          <w:lang w:val="pt-BR"/>
        </w:rPr>
        <w:t>.</w:t>
      </w:r>
    </w:p>
    <w:p w:rsidR="006E2FBB" w:rsidRPr="00D27CC2" w:rsidRDefault="006E2FBB">
      <w:pPr>
        <w:rPr>
          <w:lang w:val="pt-BR"/>
        </w:rPr>
      </w:pPr>
    </w:p>
    <w:p w:rsidR="00685AA7" w:rsidRPr="00D27CC2" w:rsidRDefault="00D27CC2" w:rsidP="006E2FBB">
      <w:pPr>
        <w:pStyle w:val="Ttulo2"/>
        <w:rPr>
          <w:lang w:val="pt-BR"/>
        </w:rPr>
      </w:pPr>
      <w:r>
        <w:rPr>
          <w:lang w:val="pt-BR"/>
        </w:rPr>
        <w:t>Estado do Problema</w:t>
      </w:r>
    </w:p>
    <w:p w:rsidR="002B6D21" w:rsidRPr="00D27CC2" w:rsidRDefault="002B6D21" w:rsidP="002B6D21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108"/>
        <w:gridCol w:w="5082"/>
      </w:tblGrid>
      <w:tr w:rsidR="002B6D21" w:rsidRPr="00D27CC2" w:rsidTr="00D27CC2"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 xml:space="preserve"> O problema é</w:t>
            </w:r>
          </w:p>
        </w:tc>
        <w:tc>
          <w:tcPr>
            <w:tcW w:w="508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DE4ED5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    </w:t>
            </w:r>
            <w:r w:rsidR="002B6D21" w:rsidRPr="00D27CC2">
              <w:rPr>
                <w:lang w:val="pt-BR"/>
              </w:rPr>
              <w:t>Locações e devoluções de filmes ainda são feitas manualmente</w:t>
            </w:r>
            <w:r w:rsidRPr="00D27CC2">
              <w:rPr>
                <w:lang w:val="pt-BR"/>
              </w:rPr>
              <w:t xml:space="preserve"> com a utilização de</w:t>
            </w:r>
            <w:r w:rsidR="002B6D21" w:rsidRPr="00D27CC2">
              <w:rPr>
                <w:lang w:val="pt-BR"/>
              </w:rPr>
              <w:t xml:space="preserve"> blocos de papel, </w:t>
            </w:r>
            <w:r w:rsidRPr="00D27CC2">
              <w:rPr>
                <w:lang w:val="pt-BR"/>
              </w:rPr>
              <w:t xml:space="preserve">tornando o processo </w:t>
            </w:r>
            <w:r w:rsidR="002B6D21" w:rsidRPr="00D27CC2">
              <w:rPr>
                <w:lang w:val="pt-BR"/>
              </w:rPr>
              <w:t>muito demorado.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Afeta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Locadora</w:t>
            </w:r>
            <w:r w:rsidR="00D27CC2">
              <w:rPr>
                <w:lang w:val="pt-BR"/>
              </w:rPr>
              <w:t>; Cliente.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4549ED">
            <w:pPr>
              <w:pStyle w:val="Corpodetexto"/>
              <w:keepNext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O impacto é em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4549E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Perda de eficiência</w:t>
            </w:r>
          </w:p>
        </w:tc>
      </w:tr>
      <w:tr w:rsidR="002B6D21" w:rsidRPr="00D27CC2" w:rsidTr="00D27CC2"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B6D21" w:rsidRPr="00D27CC2" w:rsidRDefault="00D27CC2" w:rsidP="00D27CC2">
            <w:pPr>
              <w:pStyle w:val="Corpodetexto"/>
              <w:ind w:left="72"/>
              <w:rPr>
                <w:lang w:val="pt-BR"/>
              </w:rPr>
            </w:pPr>
            <w:r w:rsidRPr="00D27CC2">
              <w:rPr>
                <w:lang w:val="pt-BR"/>
              </w:rPr>
              <w:t>Uma solução para o sucesso seria</w:t>
            </w:r>
          </w:p>
        </w:tc>
        <w:tc>
          <w:tcPr>
            <w:tcW w:w="50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6D21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Automatização do processo de locação</w:t>
            </w:r>
          </w:p>
        </w:tc>
      </w:tr>
    </w:tbl>
    <w:p w:rsidR="002B6D21" w:rsidRPr="00D27CC2" w:rsidRDefault="002B6D21" w:rsidP="002B6D21">
      <w:pPr>
        <w:rPr>
          <w:lang w:val="pt-BR"/>
        </w:rPr>
      </w:pPr>
    </w:p>
    <w:p w:rsidR="00685AA7" w:rsidRPr="00D27CC2" w:rsidRDefault="008A5F74" w:rsidP="006E2FBB">
      <w:pPr>
        <w:pStyle w:val="Ttulo2"/>
        <w:rPr>
          <w:lang w:val="pt-BR"/>
        </w:rPr>
      </w:pPr>
      <w:r>
        <w:rPr>
          <w:lang w:val="pt-BR"/>
        </w:rPr>
        <w:t>Estado da Posição do Produto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D27CC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</w:tr>
      <w:tr w:rsidR="00685AA7" w:rsidRPr="00A968A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2652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Realiza manualmente os dados de locações e devoluções, em um bloco de </w:t>
            </w:r>
            <w:proofErr w:type="gramStart"/>
            <w:r w:rsidRPr="00D27CC2">
              <w:rPr>
                <w:lang w:val="pt-BR"/>
              </w:rPr>
              <w:t>papel</w:t>
            </w:r>
            <w:proofErr w:type="gramEnd"/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 w:rsidP="00DE4ED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685AA7" w:rsidRPr="00D27CC2">
              <w:rPr>
                <w:lang w:val="pt-BR"/>
              </w:rPr>
              <w:t xml:space="preserve"> (</w:t>
            </w:r>
            <w:r w:rsidR="002B6D21" w:rsidRPr="00D27CC2">
              <w:rPr>
                <w:lang w:val="pt-BR"/>
              </w:rPr>
              <w:t>cine-</w:t>
            </w:r>
            <w:proofErr w:type="spellStart"/>
            <w:r w:rsidR="00DE4ED5" w:rsidRPr="00D27CC2">
              <w:rPr>
                <w:lang w:val="pt-BR"/>
              </w:rPr>
              <w:t>movies</w:t>
            </w:r>
            <w:proofErr w:type="spellEnd"/>
            <w:r w:rsidR="00685AA7" w:rsidRPr="00D27CC2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AC0C8D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 xml:space="preserve">É </w:t>
            </w:r>
            <w:proofErr w:type="gramStart"/>
            <w:r w:rsidRPr="00D27CC2">
              <w:rPr>
                <w:lang w:val="pt-BR"/>
              </w:rPr>
              <w:t>uma vídeo</w:t>
            </w:r>
            <w:proofErr w:type="gramEnd"/>
            <w:r w:rsidRPr="00D27CC2">
              <w:rPr>
                <w:lang w:val="pt-BR"/>
              </w:rPr>
              <w:t xml:space="preserve"> locadora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Realiza automaticamente a locação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Não gosta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Do registro manual de dados de locações</w:t>
            </w:r>
          </w:p>
        </w:tc>
      </w:tr>
      <w:tr w:rsidR="00685AA7" w:rsidRPr="00D27C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D27CC2" w:rsidRDefault="00F7172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D27CC2" w:rsidRDefault="002B6D21" w:rsidP="00DE4ED5">
            <w:pPr>
              <w:pStyle w:val="InfoBlue"/>
              <w:rPr>
                <w:lang w:val="pt-BR"/>
              </w:rPr>
            </w:pPr>
            <w:r w:rsidRPr="00D27CC2">
              <w:rPr>
                <w:lang w:val="pt-BR"/>
              </w:rPr>
              <w:t>Reduz a demora de cada locação realizando este processo de forma automática</w:t>
            </w:r>
          </w:p>
        </w:tc>
      </w:tr>
    </w:tbl>
    <w:p w:rsidR="002B6D21" w:rsidRPr="00D27CC2" w:rsidRDefault="002B6D21" w:rsidP="002B6D21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</w:p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 xml:space="preserve">Descrição dos </w:t>
      </w:r>
      <w:proofErr w:type="spellStart"/>
      <w:r w:rsidR="00685AA7" w:rsidRPr="00D27CC2">
        <w:rPr>
          <w:lang w:val="pt-BR"/>
        </w:rPr>
        <w:t>Stakeholder</w:t>
      </w:r>
      <w:bookmarkEnd w:id="2"/>
      <w:bookmarkEnd w:id="3"/>
      <w:bookmarkEnd w:id="4"/>
      <w:bookmarkEnd w:id="5"/>
      <w:r>
        <w:rPr>
          <w:lang w:val="pt-BR"/>
        </w:rPr>
        <w:t>s</w:t>
      </w:r>
      <w:proofErr w:type="spellEnd"/>
    </w:p>
    <w:p w:rsidR="002B6D21" w:rsidRPr="00D27CC2" w:rsidRDefault="00F71729" w:rsidP="002B6D21">
      <w:pPr>
        <w:pStyle w:val="Ttulo2"/>
        <w:rPr>
          <w:lang w:val="pt-BR"/>
        </w:rPr>
      </w:pPr>
      <w:r>
        <w:rPr>
          <w:lang w:val="pt-BR"/>
        </w:rPr>
        <w:t>Sumário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97B1A" w:rsidRPr="00D27CC2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F97B1A" w:rsidRPr="00D27CC2" w:rsidRDefault="00F97B1A" w:rsidP="003A06BF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filmes e devolve-los no prazo adequado evitando possíveis multas.</w:t>
            </w:r>
          </w:p>
        </w:tc>
        <w:tc>
          <w:tcPr>
            <w:tcW w:w="396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Locar Filme; Devolver Filme; Pagar Dívidas; Cadastrar-se.</w:t>
            </w:r>
          </w:p>
        </w:tc>
      </w:tr>
      <w:tr w:rsidR="00F97B1A" w:rsidRPr="00D27CC2">
        <w:tc>
          <w:tcPr>
            <w:tcW w:w="189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Funcionário</w:t>
            </w:r>
          </w:p>
        </w:tc>
        <w:tc>
          <w:tcPr>
            <w:tcW w:w="2610" w:type="dxa"/>
          </w:tcPr>
          <w:p w:rsidR="00F97B1A" w:rsidRPr="00D27CC2" w:rsidRDefault="00F97B1A" w:rsidP="004F37E6">
            <w:pPr>
              <w:rPr>
                <w:lang w:val="pt-BR"/>
              </w:rPr>
            </w:pPr>
            <w:r w:rsidRPr="00D27CC2">
              <w:rPr>
                <w:lang w:val="pt-BR"/>
              </w:rPr>
              <w:t>Mantém cadastro de clientes, filmes, locações e devolução.</w:t>
            </w:r>
          </w:p>
        </w:tc>
        <w:tc>
          <w:tcPr>
            <w:tcW w:w="3960" w:type="dxa"/>
          </w:tcPr>
          <w:p w:rsidR="00F97B1A" w:rsidRPr="00D27CC2" w:rsidRDefault="00F97B1A" w:rsidP="003B18E7">
            <w:pPr>
              <w:rPr>
                <w:lang w:val="pt-BR"/>
              </w:rPr>
            </w:pPr>
            <w:r w:rsidRPr="00D27CC2">
              <w:rPr>
                <w:lang w:val="pt-BR"/>
              </w:rPr>
              <w:t xml:space="preserve">Manter Cliente; Manter Filme; </w:t>
            </w:r>
            <w:r w:rsidR="003B18E7" w:rsidRPr="00D27CC2">
              <w:rPr>
                <w:lang w:val="pt-BR"/>
              </w:rPr>
              <w:t>Confirmar</w:t>
            </w:r>
            <w:r w:rsidRPr="00D27CC2">
              <w:rPr>
                <w:lang w:val="pt-BR"/>
              </w:rPr>
              <w:t xml:space="preserve"> Locações; Receber Devoluções.</w:t>
            </w:r>
          </w:p>
        </w:tc>
      </w:tr>
    </w:tbl>
    <w:p w:rsidR="00685AA7" w:rsidRPr="00D27CC2" w:rsidRDefault="00F71729">
      <w:pPr>
        <w:pStyle w:val="Ttulo2"/>
        <w:rPr>
          <w:lang w:val="pt-BR"/>
        </w:rPr>
      </w:pPr>
      <w:r>
        <w:rPr>
          <w:lang w:val="pt-BR"/>
        </w:rPr>
        <w:t>Ambiente do Usuário</w:t>
      </w:r>
    </w:p>
    <w:p w:rsidR="00F71729" w:rsidRPr="00F71729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Detalhe o ambiente de trabalho do usuário-alvo. Aqui estão algumas sugestões:</w:t>
      </w:r>
    </w:p>
    <w:p w:rsidR="00685AA7" w:rsidRPr="00D27CC2" w:rsidRDefault="00F71729" w:rsidP="00F71729">
      <w:pPr>
        <w:pStyle w:val="InfoBlue"/>
        <w:rPr>
          <w:lang w:val="pt-BR"/>
        </w:rPr>
      </w:pPr>
      <w:r w:rsidRPr="00F71729">
        <w:rPr>
          <w:lang w:val="pt-BR"/>
        </w:rPr>
        <w:t>Número de pessoas envolvidas na execução da tarefa? Isso está mudando</w:t>
      </w:r>
      <w:r w:rsidR="00685AA7" w:rsidRPr="00D27CC2">
        <w:rPr>
          <w:lang w:val="pt-BR"/>
        </w:rPr>
        <w:t>?</w:t>
      </w:r>
    </w:p>
    <w:p w:rsidR="00F22769" w:rsidRPr="00D27CC2" w:rsidRDefault="00F22769" w:rsidP="00F22769">
      <w:pPr>
        <w:pStyle w:val="Corpodetexto"/>
        <w:rPr>
          <w:lang w:val="pt-BR"/>
        </w:rPr>
      </w:pPr>
      <w:r w:rsidRPr="00D27CC2">
        <w:rPr>
          <w:lang w:val="pt-BR"/>
        </w:rPr>
        <w:t>O processo de locação exige duas pessoas: um cliente e um funcionário</w:t>
      </w:r>
      <w:r w:rsidR="00F71729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Quanto tempo dura um ciclo de tarefa? Quantidade de tempo gasto em cada atividade? Isso está mudando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lastRenderedPageBreak/>
        <w:t>A locação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dura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alguns minutos</w:t>
      </w:r>
      <w:r w:rsidR="0039074D" w:rsidRPr="00D27CC2">
        <w:rPr>
          <w:lang w:val="pt-BR"/>
        </w:rPr>
        <w:t>. O tempo deve diminuir</w:t>
      </w:r>
      <w:r w:rsidRPr="00D27CC2">
        <w:rPr>
          <w:lang w:val="pt-BR"/>
        </w:rPr>
        <w:t xml:space="preserve"> significativamente</w:t>
      </w:r>
      <w:r w:rsidR="0039074D" w:rsidRPr="00D27CC2">
        <w:rPr>
          <w:lang w:val="pt-BR"/>
        </w:rPr>
        <w:t xml:space="preserve"> após a implantação do sistema.</w:t>
      </w:r>
    </w:p>
    <w:p w:rsidR="00796183" w:rsidRPr="00D27CC2" w:rsidRDefault="00796183" w:rsidP="00796183">
      <w:pPr>
        <w:pStyle w:val="Corpodetexto"/>
        <w:ind w:left="0"/>
        <w:rPr>
          <w:rFonts w:ascii="Times" w:hAnsi="Times"/>
          <w:i/>
          <w:color w:val="0000FF"/>
          <w:lang w:val="pt-BR"/>
        </w:rPr>
      </w:pPr>
      <w:r w:rsidRPr="00D27CC2">
        <w:rPr>
          <w:rFonts w:ascii="Times" w:hAnsi="Times"/>
          <w:i/>
          <w:color w:val="0000FF"/>
          <w:lang w:val="pt-BR"/>
        </w:rPr>
        <w:t>Quaisquer restrições ambientais exclusivas: telefone celular, ao ar livre, durante o voo, e assim por diante?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Não é</w:t>
      </w:r>
      <w:r w:rsidR="0039074D" w:rsidRPr="00D27CC2">
        <w:rPr>
          <w:lang w:val="pt-BR"/>
        </w:rPr>
        <w:t xml:space="preserve"> necessário </w:t>
      </w:r>
      <w:r w:rsidRPr="00D27CC2">
        <w:rPr>
          <w:lang w:val="pt-BR"/>
        </w:rPr>
        <w:t xml:space="preserve">nenhum </w:t>
      </w:r>
      <w:r w:rsidR="00D27CC2" w:rsidRPr="00D27CC2">
        <w:rPr>
          <w:lang w:val="pt-BR"/>
        </w:rPr>
        <w:t>ambiente exclusivo</w:t>
      </w:r>
      <w:r w:rsidR="0039074D" w:rsidRPr="00D27CC2">
        <w:rPr>
          <w:lang w:val="pt-BR"/>
        </w:rPr>
        <w:t xml:space="preserve"> </w:t>
      </w:r>
      <w:r w:rsidRPr="00D27CC2">
        <w:rPr>
          <w:lang w:val="pt-BR"/>
        </w:rPr>
        <w:t>para a execução do sistema.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 xml:space="preserve">Quais plataformas de sistema estão em uso hoje em dia? </w:t>
      </w:r>
      <w:proofErr w:type="gramStart"/>
      <w:r w:rsidRPr="00F71729">
        <w:rPr>
          <w:lang w:val="pt-BR"/>
        </w:rPr>
        <w:t>futuras</w:t>
      </w:r>
      <w:proofErr w:type="gramEnd"/>
      <w:r w:rsidRPr="00F71729">
        <w:rPr>
          <w:lang w:val="pt-BR"/>
        </w:rPr>
        <w:t xml:space="preserve"> plataformas</w:t>
      </w:r>
      <w:r w:rsidR="00685AA7" w:rsidRPr="00D27CC2">
        <w:rPr>
          <w:lang w:val="pt-BR"/>
        </w:rPr>
        <w:t>?</w:t>
      </w:r>
    </w:p>
    <w:p w:rsidR="0039074D" w:rsidRPr="00D27CC2" w:rsidRDefault="00F22769" w:rsidP="0039074D">
      <w:pPr>
        <w:pStyle w:val="Corpodetexto"/>
        <w:rPr>
          <w:lang w:val="pt-BR"/>
        </w:rPr>
      </w:pPr>
      <w:r w:rsidRPr="00D27CC2">
        <w:rPr>
          <w:lang w:val="pt-BR"/>
        </w:rPr>
        <w:t>A locadora não utiliza nenhum software</w:t>
      </w:r>
      <w:r w:rsidR="0039074D" w:rsidRPr="00D27CC2">
        <w:rPr>
          <w:lang w:val="pt-BR"/>
        </w:rPr>
        <w:t>. O novo sistema utiliza</w:t>
      </w:r>
      <w:r w:rsidRPr="00D27CC2">
        <w:rPr>
          <w:lang w:val="pt-BR"/>
        </w:rPr>
        <w:t xml:space="preserve">rá a plataforma Windows </w:t>
      </w:r>
      <w:r w:rsidR="00796183" w:rsidRPr="00D27CC2">
        <w:rPr>
          <w:lang w:val="pt-BR"/>
        </w:rPr>
        <w:t>XP</w:t>
      </w:r>
      <w:r w:rsidR="0039074D" w:rsidRPr="00D27CC2">
        <w:rPr>
          <w:lang w:val="pt-BR"/>
        </w:rPr>
        <w:t>.</w:t>
      </w:r>
    </w:p>
    <w:p w:rsidR="00685AA7" w:rsidRPr="00D27CC2" w:rsidRDefault="00F71729">
      <w:pPr>
        <w:pStyle w:val="InfoBlue"/>
        <w:rPr>
          <w:lang w:val="pt-BR"/>
        </w:rPr>
      </w:pPr>
      <w:r w:rsidRPr="00F71729">
        <w:rPr>
          <w:lang w:val="pt-BR"/>
        </w:rPr>
        <w:t>Que outros aplicativos estão em uso? A sua aplicação precisa integrar com eles</w:t>
      </w:r>
      <w:r w:rsidR="00685AA7" w:rsidRPr="00D27CC2">
        <w:rPr>
          <w:lang w:val="pt-BR"/>
        </w:rPr>
        <w:t>?</w:t>
      </w:r>
    </w:p>
    <w:p w:rsidR="00F97B1A" w:rsidRPr="00D27CC2" w:rsidRDefault="00F97B1A" w:rsidP="00F97B1A">
      <w:pPr>
        <w:pStyle w:val="Corpodetexto"/>
        <w:rPr>
          <w:lang w:val="pt-BR"/>
        </w:rPr>
      </w:pPr>
      <w:r w:rsidRPr="00D27CC2">
        <w:rPr>
          <w:lang w:val="pt-BR"/>
        </w:rPr>
        <w:t>Não há nenhuma aplicação em uso.</w:t>
      </w:r>
    </w:p>
    <w:bookmarkEnd w:id="6"/>
    <w:p w:rsidR="00685AA7" w:rsidRPr="00D27CC2" w:rsidRDefault="00F71729">
      <w:pPr>
        <w:pStyle w:val="Ttulo1"/>
        <w:rPr>
          <w:lang w:val="pt-BR"/>
        </w:rPr>
      </w:pPr>
      <w:r>
        <w:rPr>
          <w:lang w:val="pt-BR"/>
        </w:rPr>
        <w:t>Visão Global do Produto</w:t>
      </w:r>
    </w:p>
    <w:p w:rsidR="00685AA7" w:rsidRPr="00D27CC2" w:rsidRDefault="00F71729" w:rsidP="00F71729">
      <w:pPr>
        <w:pStyle w:val="Ttulo2"/>
        <w:rPr>
          <w:lang w:val="pt-BR"/>
        </w:rPr>
      </w:pPr>
      <w:r w:rsidRPr="00F71729">
        <w:rPr>
          <w:lang w:val="pt-BR"/>
        </w:rPr>
        <w:t>Necessidades e Recursos</w:t>
      </w:r>
    </w:p>
    <w:p w:rsidR="00685AA7" w:rsidRPr="00D27CC2" w:rsidRDefault="00685AA7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1275"/>
        <w:gridCol w:w="3119"/>
        <w:gridCol w:w="1134"/>
      </w:tblGrid>
      <w:tr w:rsidR="00685AA7" w:rsidRPr="00D27CC2" w:rsidTr="00F71729">
        <w:tc>
          <w:tcPr>
            <w:tcW w:w="336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  <w:tc>
          <w:tcPr>
            <w:tcW w:w="1275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19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Recursos</w:t>
            </w:r>
          </w:p>
        </w:tc>
        <w:tc>
          <w:tcPr>
            <w:tcW w:w="1134" w:type="dxa"/>
          </w:tcPr>
          <w:p w:rsidR="00685AA7" w:rsidRPr="00D27CC2" w:rsidRDefault="00F71729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Plano de liberação</w:t>
            </w:r>
          </w:p>
        </w:tc>
      </w:tr>
      <w:tr w:rsidR="00685AA7" w:rsidRPr="00D27CC2" w:rsidTr="00F71729">
        <w:tc>
          <w:tcPr>
            <w:tcW w:w="3369" w:type="dxa"/>
          </w:tcPr>
          <w:p w:rsidR="00685AA7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cliente</w:t>
            </w:r>
          </w:p>
        </w:tc>
        <w:tc>
          <w:tcPr>
            <w:tcW w:w="1275" w:type="dxa"/>
          </w:tcPr>
          <w:p w:rsidR="00685AA7" w:rsidRPr="00D27CC2" w:rsidRDefault="00F97B1A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685AA7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clientes e dados referentes.</w:t>
            </w:r>
          </w:p>
        </w:tc>
        <w:tc>
          <w:tcPr>
            <w:tcW w:w="1134" w:type="dxa"/>
          </w:tcPr>
          <w:p w:rsidR="00685AA7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 xml:space="preserve">Permitir </w:t>
            </w:r>
            <w:r w:rsidR="00796183" w:rsidRPr="00D27CC2">
              <w:rPr>
                <w:lang w:val="pt-BR"/>
              </w:rPr>
              <w:t>manter mídias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2</w:t>
            </w:r>
            <w:proofErr w:type="gramEnd"/>
          </w:p>
        </w:tc>
        <w:tc>
          <w:tcPr>
            <w:tcW w:w="3119" w:type="dxa"/>
          </w:tcPr>
          <w:p w:rsidR="00A20656" w:rsidRPr="00D27CC2" w:rsidRDefault="00A20656" w:rsidP="00F97B1A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</w:t>
            </w:r>
            <w:r w:rsidR="00F97B1A" w:rsidRPr="00D27CC2">
              <w:rPr>
                <w:lang w:val="pt-BR"/>
              </w:rPr>
              <w:t>, inserção, atualização e remoção de filmes e dados referentes.</w:t>
            </w:r>
          </w:p>
        </w:tc>
        <w:tc>
          <w:tcPr>
            <w:tcW w:w="1134" w:type="dxa"/>
          </w:tcPr>
          <w:p w:rsidR="00A20656" w:rsidRPr="00D27CC2" w:rsidRDefault="00A20656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A20656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gênero</w:t>
            </w:r>
          </w:p>
        </w:tc>
        <w:tc>
          <w:tcPr>
            <w:tcW w:w="1275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A20656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gêneros.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classificações.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preço por classificação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3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 w:rsidP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preços por classificações.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  <w:tr w:rsidR="00796183" w:rsidRPr="00D27CC2" w:rsidTr="00F71729">
        <w:tc>
          <w:tcPr>
            <w:tcW w:w="336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Permitir manter localização</w:t>
            </w:r>
          </w:p>
        </w:tc>
        <w:tc>
          <w:tcPr>
            <w:tcW w:w="1275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D27CC2">
              <w:rPr>
                <w:lang w:val="pt-BR"/>
              </w:rPr>
              <w:t>1</w:t>
            </w:r>
            <w:proofErr w:type="gramEnd"/>
          </w:p>
        </w:tc>
        <w:tc>
          <w:tcPr>
            <w:tcW w:w="3119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Função de consulta, inserção, atualização e remoção de localização de mídia.</w:t>
            </w:r>
          </w:p>
        </w:tc>
        <w:tc>
          <w:tcPr>
            <w:tcW w:w="1134" w:type="dxa"/>
          </w:tcPr>
          <w:p w:rsidR="00796183" w:rsidRPr="00D27CC2" w:rsidRDefault="00796183">
            <w:pPr>
              <w:pStyle w:val="Corpodetexto"/>
              <w:ind w:left="0"/>
              <w:rPr>
                <w:lang w:val="pt-BR"/>
              </w:rPr>
            </w:pPr>
            <w:r w:rsidRPr="00D27CC2">
              <w:rPr>
                <w:lang w:val="pt-BR"/>
              </w:rPr>
              <w:t>1.0</w:t>
            </w:r>
          </w:p>
        </w:tc>
      </w:tr>
    </w:tbl>
    <w:p w:rsidR="002B4085" w:rsidRPr="00D27CC2" w:rsidRDefault="002B4085" w:rsidP="00816C1B">
      <w:pPr>
        <w:pStyle w:val="Corpodetexto"/>
        <w:ind w:left="0"/>
        <w:rPr>
          <w:lang w:val="pt-BR"/>
        </w:rPr>
      </w:pPr>
    </w:p>
    <w:sectPr w:rsidR="002B4085" w:rsidRPr="00D27C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D0A" w:rsidRDefault="004D0D0A">
      <w:pPr>
        <w:spacing w:line="240" w:lineRule="auto"/>
      </w:pPr>
      <w:r>
        <w:separator/>
      </w:r>
    </w:p>
  </w:endnote>
  <w:endnote w:type="continuationSeparator" w:id="0">
    <w:p w:rsidR="004D0D0A" w:rsidRDefault="004D0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A968AD">
          <w:pPr>
            <w:ind w:right="360"/>
          </w:pPr>
          <w:proofErr w:type="spellStart"/>
          <w:r>
            <w:t>Co</w:t>
          </w:r>
          <w:r w:rsidR="00A968AD">
            <w:t>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8A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968A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D0A" w:rsidRDefault="004D0D0A">
      <w:pPr>
        <w:spacing w:line="240" w:lineRule="auto"/>
      </w:pPr>
      <w:r>
        <w:separator/>
      </w:r>
    </w:p>
  </w:footnote>
  <w:footnote w:type="continuationSeparator" w:id="0">
    <w:p w:rsidR="004D0D0A" w:rsidRDefault="004D0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bookmarkStart w:id="7" w:name="_GoBack"/>
          <w:bookmarkEnd w:id="7"/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D0D0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A968AD">
          <w:r>
            <w:t xml:space="preserve">  Date:  </w:t>
          </w:r>
          <w:r w:rsidR="00A968AD">
            <w:t>13</w:t>
          </w:r>
          <w:r w:rsidR="00AF600C">
            <w:t>/09</w:t>
          </w:r>
          <w:r w:rsidR="002652D5">
            <w:t>/2013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8AD" w:rsidRDefault="00A968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EDAB9E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0D47B1"/>
    <w:rsid w:val="0019590E"/>
    <w:rsid w:val="001A4AA5"/>
    <w:rsid w:val="002409FB"/>
    <w:rsid w:val="0025114C"/>
    <w:rsid w:val="002652D5"/>
    <w:rsid w:val="002B4085"/>
    <w:rsid w:val="002B6D21"/>
    <w:rsid w:val="002E7E9C"/>
    <w:rsid w:val="00335F52"/>
    <w:rsid w:val="00375A4A"/>
    <w:rsid w:val="0039074D"/>
    <w:rsid w:val="003B18E7"/>
    <w:rsid w:val="004D0D0A"/>
    <w:rsid w:val="004F37E6"/>
    <w:rsid w:val="00525497"/>
    <w:rsid w:val="0052614A"/>
    <w:rsid w:val="00685AA7"/>
    <w:rsid w:val="006E2FBB"/>
    <w:rsid w:val="00745CD7"/>
    <w:rsid w:val="00783B9D"/>
    <w:rsid w:val="00796183"/>
    <w:rsid w:val="00816C1B"/>
    <w:rsid w:val="008527A0"/>
    <w:rsid w:val="00872A59"/>
    <w:rsid w:val="008A5F74"/>
    <w:rsid w:val="009E6ED0"/>
    <w:rsid w:val="00A20656"/>
    <w:rsid w:val="00A968AD"/>
    <w:rsid w:val="00AC0C8D"/>
    <w:rsid w:val="00AE4979"/>
    <w:rsid w:val="00AF600C"/>
    <w:rsid w:val="00BF5DC2"/>
    <w:rsid w:val="00D27CC2"/>
    <w:rsid w:val="00DE1FDC"/>
    <w:rsid w:val="00DE4ED5"/>
    <w:rsid w:val="00EA27DE"/>
    <w:rsid w:val="00F22769"/>
    <w:rsid w:val="00F4768E"/>
    <w:rsid w:val="00F71729"/>
    <w:rsid w:val="00F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47B2-A14B-4D83-BBDA-EB234F26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53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Ândrei</cp:lastModifiedBy>
  <cp:revision>9</cp:revision>
  <cp:lastPrinted>2001-03-15T17:26:00Z</cp:lastPrinted>
  <dcterms:created xsi:type="dcterms:W3CDTF">2013-09-07T00:44:00Z</dcterms:created>
  <dcterms:modified xsi:type="dcterms:W3CDTF">2013-09-27T13:39:00Z</dcterms:modified>
</cp:coreProperties>
</file>